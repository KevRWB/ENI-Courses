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D1C0F" w14:textId="356F4BAD" w:rsidR="00C33056" w:rsidRDefault="00D748CF" w:rsidP="00E3020F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>Mise en place d’une base de données avec PhpMyAdmin</w:t>
      </w:r>
    </w:p>
    <w:p w14:paraId="1D6F7F4B" w14:textId="4C95EBCB" w:rsidR="002C5032" w:rsidRPr="00E3020F" w:rsidRDefault="00293E9F" w:rsidP="00E3020F">
      <w:pPr>
        <w:pStyle w:val="Titre1"/>
      </w:pPr>
      <w:r w:rsidRPr="00E3020F">
        <w:t>Démonstration</w:t>
      </w:r>
      <w:r w:rsidR="00653E02">
        <w:t xml:space="preserve"> </w:t>
      </w:r>
      <w:r w:rsidR="005E09A3">
        <w:t xml:space="preserve">1 du module </w:t>
      </w:r>
      <w:r w:rsidR="00D748CF">
        <w:t>5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24472C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6442AEEB" w:rsidR="0030368D" w:rsidRPr="00C62D79" w:rsidRDefault="0030368D" w:rsidP="0030368D">
            <w:pPr>
              <w:pStyle w:val="TPnormal"/>
            </w:pPr>
            <w:r>
              <w:t>L'objectif de cette démonstration consiste à créer une base de données ainsi qu'un utilisateur autorisé à y accéder depuis la future page PHP.</w:t>
            </w:r>
          </w:p>
        </w:tc>
      </w:tr>
    </w:tbl>
    <w:p w14:paraId="25ADC9DD" w14:textId="40976482" w:rsidR="00713863" w:rsidRDefault="00554FC1" w:rsidP="00494DCF">
      <w:pPr>
        <w:pStyle w:val="TPTitre"/>
      </w:pPr>
      <w:r>
        <w:t>Déroulement</w:t>
      </w:r>
    </w:p>
    <w:p w14:paraId="293994BE" w14:textId="0869BED7" w:rsidR="009666D8" w:rsidRPr="004852AB" w:rsidRDefault="004F0B04" w:rsidP="009666D8">
      <w:pPr>
        <w:pStyle w:val="Titre1"/>
      </w:pPr>
      <w:r>
        <w:t>Création de la base de données</w:t>
      </w:r>
    </w:p>
    <w:p w14:paraId="6D9F4D9E" w14:textId="4CE59D07" w:rsidR="005278F2" w:rsidRDefault="004F0B04" w:rsidP="00F25FFD">
      <w:pPr>
        <w:pStyle w:val="TPnormalpuce1"/>
      </w:pPr>
      <w:r>
        <w:t>Depuis le menu WAMP, accéde</w:t>
      </w:r>
      <w:r w:rsidR="00BD49A3">
        <w:t>r</w:t>
      </w:r>
      <w:r>
        <w:t xml:space="preserve"> à PhpMyAdmin</w:t>
      </w:r>
      <w:r w:rsidR="009666D8">
        <w:t>.</w:t>
      </w:r>
    </w:p>
    <w:p w14:paraId="3E582B94" w14:textId="6FFEEB18" w:rsidR="004F0B04" w:rsidRPr="00396742" w:rsidRDefault="00BD49A3" w:rsidP="00F25FFD">
      <w:pPr>
        <w:pStyle w:val="TPnormalpuce1"/>
      </w:pPr>
      <w:r>
        <w:t>Se c</w:t>
      </w:r>
      <w:r w:rsidR="0030368D">
        <w:t>onnecte</w:t>
      </w:r>
      <w:r>
        <w:t>r</w:t>
      </w:r>
      <w:r w:rsidR="0030368D">
        <w:t xml:space="preserve"> avec le login </w:t>
      </w:r>
      <w:r w:rsidR="0030368D" w:rsidRPr="00396742">
        <w:t>root</w:t>
      </w:r>
      <w:r w:rsidR="004F0B04" w:rsidRPr="00396742">
        <w:t xml:space="preserve"> sans mot de passe (sauf s</w:t>
      </w:r>
      <w:r w:rsidRPr="00396742">
        <w:t xml:space="preserve">'il a été </w:t>
      </w:r>
      <w:r w:rsidR="004F0B04" w:rsidRPr="00396742">
        <w:t>modifié).</w:t>
      </w:r>
    </w:p>
    <w:p w14:paraId="37AB1476" w14:textId="6A654536" w:rsidR="004F0B04" w:rsidRDefault="004F0B04" w:rsidP="00F25FFD">
      <w:pPr>
        <w:pStyle w:val="TPnormalpuce1"/>
      </w:pPr>
      <w:r w:rsidRPr="00396742">
        <w:t>Crée</w:t>
      </w:r>
      <w:r w:rsidR="00BD49A3" w:rsidRPr="00396742">
        <w:t>r</w:t>
      </w:r>
      <w:r w:rsidRPr="00396742">
        <w:t xml:space="preserve"> une </w:t>
      </w:r>
      <w:r w:rsidR="00396742">
        <w:t xml:space="preserve">nouvelle </w:t>
      </w:r>
      <w:r w:rsidRPr="00396742">
        <w:t xml:space="preserve">base </w:t>
      </w:r>
      <w:r w:rsidR="00396742">
        <w:t xml:space="preserve">de données </w:t>
      </w:r>
      <w:bookmarkStart w:id="0" w:name="_GoBack"/>
      <w:bookmarkEnd w:id="0"/>
      <w:r w:rsidRPr="00396742">
        <w:t>nommée legumes avec utf8_general_ci</w:t>
      </w:r>
      <w:r>
        <w:t xml:space="preserve"> comme encodage des caractères.</w:t>
      </w:r>
    </w:p>
    <w:p w14:paraId="2F20D104" w14:textId="371ECA63" w:rsidR="00C0688A" w:rsidRDefault="00C0688A" w:rsidP="00C0688A">
      <w:pPr>
        <w:pStyle w:val="TPnormalpuce1"/>
      </w:pPr>
      <w:r>
        <w:t>Exécuter le script SQL suivant :</w:t>
      </w:r>
    </w:p>
    <w:p w14:paraId="5C265DCC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CREATE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TABLE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articles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</w:p>
    <w:p w14:paraId="46E95518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  <w:t xml:space="preserve">identifiant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INT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396742">
        <w:rPr>
          <w:rFonts w:ascii="Courier New" w:hAnsi="Courier New" w:cs="Courier New"/>
          <w:color w:val="FF8000"/>
          <w:sz w:val="18"/>
          <w:szCs w:val="20"/>
          <w:highlight w:val="white"/>
          <w:lang w:val="en-US"/>
        </w:rPr>
        <w:t>11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NOT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NULL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AUTO_INCREMENT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</w:p>
    <w:p w14:paraId="00724879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  <w:t xml:space="preserve">libelle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VARCHAR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396742">
        <w:rPr>
          <w:rFonts w:ascii="Courier New" w:hAnsi="Courier New" w:cs="Courier New"/>
          <w:color w:val="FF8000"/>
          <w:sz w:val="18"/>
          <w:szCs w:val="20"/>
          <w:highlight w:val="white"/>
          <w:lang w:val="en-US"/>
        </w:rPr>
        <w:t>40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NOT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NULL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</w:p>
    <w:p w14:paraId="3B52F9C3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  <w:t xml:space="preserve">prix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DECIMAL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396742">
        <w:rPr>
          <w:rFonts w:ascii="Courier New" w:hAnsi="Courier New" w:cs="Courier New"/>
          <w:color w:val="FF8000"/>
          <w:sz w:val="18"/>
          <w:szCs w:val="20"/>
          <w:highlight w:val="white"/>
          <w:lang w:val="en-US"/>
        </w:rPr>
        <w:t>5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396742">
        <w:rPr>
          <w:rFonts w:ascii="Courier New" w:hAnsi="Courier New" w:cs="Courier New"/>
          <w:color w:val="FF8000"/>
          <w:sz w:val="18"/>
          <w:szCs w:val="20"/>
          <w:highlight w:val="white"/>
          <w:lang w:val="en-US"/>
        </w:rPr>
        <w:t>2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DEFAULT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color w:val="808080"/>
          <w:sz w:val="18"/>
          <w:szCs w:val="20"/>
          <w:highlight w:val="white"/>
          <w:lang w:val="en-US"/>
        </w:rPr>
        <w:t>'0'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NOT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NULL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</w:p>
    <w:p w14:paraId="79448355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PRIMARY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KEY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identifiant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</w:p>
    <w:p w14:paraId="546F42D9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DEFAULT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CHARSET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utf8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COLLATE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>utf8_unicode_ci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14:paraId="4B64591F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14:paraId="63BBCF61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ALTER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TABLE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articles ENGINE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>InnoDB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14:paraId="370FA344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14:paraId="6DF7382C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INSERT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INTO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articles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>libelle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prix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VALUES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96742">
        <w:rPr>
          <w:rFonts w:ascii="Courier New" w:hAnsi="Courier New" w:cs="Courier New"/>
          <w:color w:val="808080"/>
          <w:sz w:val="18"/>
          <w:szCs w:val="20"/>
          <w:highlight w:val="white"/>
        </w:rPr>
        <w:t>'Abricots'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color w:val="FF8000"/>
          <w:sz w:val="18"/>
          <w:szCs w:val="20"/>
          <w:highlight w:val="white"/>
        </w:rPr>
        <w:t>35.5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4032F356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INSERT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INTO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articles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>libelle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prix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VALUES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96742">
        <w:rPr>
          <w:rFonts w:ascii="Courier New" w:hAnsi="Courier New" w:cs="Courier New"/>
          <w:color w:val="808080"/>
          <w:sz w:val="18"/>
          <w:szCs w:val="20"/>
          <w:highlight w:val="white"/>
        </w:rPr>
        <w:t>'Cerises'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color w:val="FF8000"/>
          <w:sz w:val="18"/>
          <w:szCs w:val="20"/>
          <w:highlight w:val="white"/>
        </w:rPr>
        <w:t>48.9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7DADEDC0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INSERT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INTO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articles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>libelle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prix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VALUES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96742">
        <w:rPr>
          <w:rFonts w:ascii="Courier New" w:hAnsi="Courier New" w:cs="Courier New"/>
          <w:color w:val="808080"/>
          <w:sz w:val="18"/>
          <w:szCs w:val="20"/>
          <w:highlight w:val="white"/>
        </w:rPr>
        <w:t>'Fraises'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color w:val="FF8000"/>
          <w:sz w:val="18"/>
          <w:szCs w:val="20"/>
          <w:highlight w:val="white"/>
        </w:rPr>
        <w:t>29.95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1486D1D8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INSERT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INTO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articles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>libelle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prix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VALUES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96742">
        <w:rPr>
          <w:rFonts w:ascii="Courier New" w:hAnsi="Courier New" w:cs="Courier New"/>
          <w:color w:val="808080"/>
          <w:sz w:val="18"/>
          <w:szCs w:val="20"/>
          <w:highlight w:val="white"/>
        </w:rPr>
        <w:t>'Peches'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96742">
        <w:rPr>
          <w:rFonts w:ascii="Courier New" w:hAnsi="Courier New" w:cs="Courier New"/>
          <w:color w:val="FF8000"/>
          <w:sz w:val="18"/>
          <w:szCs w:val="20"/>
          <w:highlight w:val="white"/>
        </w:rPr>
        <w:t>37.2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403D5B96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14:paraId="0CEF62E3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DELIMITER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|</w:t>
      </w:r>
    </w:p>
    <w:p w14:paraId="56B14653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CREATE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PROCEDURE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statistiques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</w:p>
    <w:p w14:paraId="69E3D044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BEGIN</w:t>
      </w:r>
    </w:p>
    <w:p w14:paraId="63B9B30B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SELECT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COUNT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(*)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nbArticles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AVG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prix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prixMoyen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FROM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Articles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14:paraId="66168DE0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END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|</w:t>
      </w:r>
    </w:p>
    <w:p w14:paraId="0A4DC543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14:paraId="64954A9E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DELIMITER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|</w:t>
      </w:r>
    </w:p>
    <w:p w14:paraId="4E5C80D7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CREATE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PROCEDURE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info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IN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id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INT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</w:p>
    <w:p w14:paraId="4DC79218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BEGIN</w:t>
      </w:r>
    </w:p>
    <w:p w14:paraId="7C3C8253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SELECT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libelle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prix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FROM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Articles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WHERE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identifiant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id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14:paraId="3860A1AA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END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|</w:t>
      </w:r>
    </w:p>
    <w:p w14:paraId="6E26C5CE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14:paraId="607F61E0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DELIMITER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|</w:t>
      </w:r>
    </w:p>
    <w:p w14:paraId="11DAB9E6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CREATE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FUNCTION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nomArticle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id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INT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RETURNS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VARCHAR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r w:rsidRPr="00396742">
        <w:rPr>
          <w:rFonts w:ascii="Courier New" w:hAnsi="Courier New" w:cs="Courier New"/>
          <w:color w:val="FF8000"/>
          <w:sz w:val="18"/>
          <w:szCs w:val="20"/>
          <w:highlight w:val="white"/>
          <w:lang w:val="en-US"/>
        </w:rPr>
        <w:t>40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</w:p>
    <w:p w14:paraId="0F1A7922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BEGIN</w:t>
      </w:r>
    </w:p>
    <w:p w14:paraId="05A5D942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DECLARE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lib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VARCHAR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96742">
        <w:rPr>
          <w:rFonts w:ascii="Courier New" w:hAnsi="Courier New" w:cs="Courier New"/>
          <w:color w:val="FF8000"/>
          <w:sz w:val="18"/>
          <w:szCs w:val="20"/>
          <w:highlight w:val="white"/>
        </w:rPr>
        <w:t>40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468C6C87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SELECT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libelle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INTO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lib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FROM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Articles </w:t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WHERE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identifiant 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id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14:paraId="142C4FB0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</w: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396742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lib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14:paraId="02F9C1D9" w14:textId="77777777" w:rsidR="008F754D" w:rsidRPr="00396742" w:rsidRDefault="008F754D" w:rsidP="0039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96742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END</w:t>
      </w:r>
      <w:r w:rsidRPr="00396742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</w:t>
      </w:r>
    </w:p>
    <w:p w14:paraId="5BDE3042" w14:textId="77777777" w:rsidR="008F754D" w:rsidRDefault="008F754D" w:rsidP="005A20DC">
      <w:pPr>
        <w:pStyle w:val="Titre1"/>
      </w:pPr>
    </w:p>
    <w:p w14:paraId="1EE21B4A" w14:textId="5814D3F0" w:rsidR="00F25FFD" w:rsidRPr="004852AB" w:rsidRDefault="00C0688A" w:rsidP="005A20DC">
      <w:pPr>
        <w:pStyle w:val="Titre1"/>
      </w:pPr>
      <w:r>
        <w:t>Création d’un utilisateur</w:t>
      </w:r>
    </w:p>
    <w:p w14:paraId="7DE585EA" w14:textId="47CC0C93" w:rsidR="009666D8" w:rsidRDefault="00BD49A3" w:rsidP="009666D8">
      <w:pPr>
        <w:pStyle w:val="TPnormalpuce1"/>
      </w:pPr>
      <w:r>
        <w:t>Retourner</w:t>
      </w:r>
      <w:r w:rsidR="00C0688A">
        <w:t xml:space="preserve"> sur la</w:t>
      </w:r>
      <w:r w:rsidR="0030368D">
        <w:t xml:space="preserve"> page d’accueil et clique</w:t>
      </w:r>
      <w:r>
        <w:t>r</w:t>
      </w:r>
      <w:r w:rsidR="0030368D">
        <w:t xml:space="preserve"> sur </w:t>
      </w:r>
      <w:r w:rsidR="0030368D" w:rsidRPr="00396742">
        <w:t>comptes d’utilisateurs</w:t>
      </w:r>
      <w:r w:rsidR="009666D8">
        <w:t>.</w:t>
      </w:r>
    </w:p>
    <w:p w14:paraId="3B4B233E" w14:textId="4A131B8A" w:rsidR="00B63C08" w:rsidRDefault="00C0688A" w:rsidP="0001625F">
      <w:pPr>
        <w:pStyle w:val="TPnormalpuce1"/>
      </w:pPr>
      <w:r>
        <w:t>Crée</w:t>
      </w:r>
      <w:r w:rsidR="00BD49A3">
        <w:t>r</w:t>
      </w:r>
      <w:r>
        <w:t xml:space="preserve"> un nouvel utilisateur</w:t>
      </w:r>
      <w:r w:rsidR="00B63C08">
        <w:t>.</w:t>
      </w:r>
      <w:r w:rsidR="0030368D">
        <w:tab/>
      </w:r>
      <w:r w:rsidR="0030368D">
        <w:br/>
      </w:r>
      <w:r w:rsidR="00B63C08">
        <w:t xml:space="preserve">Pour le mot de passe, il est possible de le générer, </w:t>
      </w:r>
      <w:r w:rsidR="0030368D">
        <w:t xml:space="preserve">ce qui </w:t>
      </w:r>
      <w:r w:rsidR="00B63C08">
        <w:t>permet d’avoir un mot de passe robuste. Conserve</w:t>
      </w:r>
      <w:r w:rsidR="00BD49A3">
        <w:t>r</w:t>
      </w:r>
      <w:r w:rsidR="00B63C08">
        <w:t xml:space="preserve"> ce mot de passe pour la suite.</w:t>
      </w:r>
    </w:p>
    <w:p w14:paraId="49BFAB87" w14:textId="77777777" w:rsidR="00850F36" w:rsidRDefault="00B63C08" w:rsidP="009666D8">
      <w:pPr>
        <w:pStyle w:val="TPnormalpuce1"/>
      </w:pPr>
      <w:r>
        <w:t xml:space="preserve">Ne </w:t>
      </w:r>
      <w:r w:rsidR="00BD49A3">
        <w:t xml:space="preserve">pas mettre </w:t>
      </w:r>
      <w:r>
        <w:t>de privilèges globaux</w:t>
      </w:r>
      <w:r w:rsidR="00850F36">
        <w:t> : ne rien sélectionner et cliquer sur exécuter.</w:t>
      </w:r>
    </w:p>
    <w:p w14:paraId="52B91BE0" w14:textId="73976426" w:rsidR="00B63C08" w:rsidRPr="004852AB" w:rsidRDefault="00850F36" w:rsidP="009666D8">
      <w:pPr>
        <w:pStyle w:val="TPnormalpuce1"/>
      </w:pPr>
      <w:r>
        <w:t>Ajouter les</w:t>
      </w:r>
      <w:r w:rsidR="00B63C08">
        <w:t xml:space="preserve"> droits nécessaires</w:t>
      </w:r>
      <w:r>
        <w:t xml:space="preserve"> uniquement</w:t>
      </w:r>
      <w:r w:rsidR="00B63C08">
        <w:t xml:space="preserve"> sur la base de données concernée</w:t>
      </w:r>
      <w:r>
        <w:t xml:space="preserve"> : </w:t>
      </w:r>
      <w:r w:rsidR="00396742">
        <w:tab/>
      </w:r>
      <w:r w:rsidR="00396742">
        <w:br/>
        <w:t>c</w:t>
      </w:r>
      <w:r>
        <w:t xml:space="preserve">liquer sur Base de données et sélectionner les droits : </w:t>
      </w:r>
      <w:r w:rsidR="008D6F77">
        <w:t>SELECT, IN</w:t>
      </w:r>
      <w:r>
        <w:t>SERT, UPDATE, DELETE et EXECUTE</w:t>
      </w:r>
      <w:r w:rsidR="00B63C08">
        <w:t>.</w:t>
      </w:r>
    </w:p>
    <w:sectPr w:rsidR="00B63C08" w:rsidRPr="004852AB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B2B60" w14:textId="77777777" w:rsidR="006B27FA" w:rsidRDefault="006B27FA" w:rsidP="006C7E58">
      <w:r>
        <w:separator/>
      </w:r>
    </w:p>
  </w:endnote>
  <w:endnote w:type="continuationSeparator" w:id="0">
    <w:p w14:paraId="4A04C4C3" w14:textId="77777777" w:rsidR="006B27FA" w:rsidRDefault="006B27F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5E4139F3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6742">
            <w:rPr>
              <w:noProof/>
            </w:rPr>
            <w:t>1</w:t>
          </w:r>
          <w:r>
            <w:fldChar w:fldCharType="end"/>
          </w:r>
          <w:r>
            <w:t>/</w:t>
          </w:r>
          <w:r w:rsidR="00396742">
            <w:fldChar w:fldCharType="begin"/>
          </w:r>
          <w:r w:rsidR="00396742">
            <w:instrText xml:space="preserve"> NUMPAGES   \* MERGEFORMAT </w:instrText>
          </w:r>
          <w:r w:rsidR="00396742">
            <w:fldChar w:fldCharType="separate"/>
          </w:r>
          <w:r w:rsidR="00396742">
            <w:rPr>
              <w:noProof/>
            </w:rPr>
            <w:t>2</w:t>
          </w:r>
          <w:r w:rsidR="00396742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1C2D2" w14:textId="77777777" w:rsidR="006B27FA" w:rsidRDefault="006B27FA" w:rsidP="006C7E58">
      <w:r>
        <w:separator/>
      </w:r>
    </w:p>
  </w:footnote>
  <w:footnote w:type="continuationSeparator" w:id="0">
    <w:p w14:paraId="6DD07617" w14:textId="77777777" w:rsidR="006B27FA" w:rsidRDefault="006B27F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89585" w14:textId="6D013255" w:rsidR="002A2662" w:rsidRPr="006C7E58" w:rsidRDefault="00F638D5" w:rsidP="006C7E58">
    <w:pPr>
      <w:pStyle w:val="En-tte"/>
      <w:jc w:val="right"/>
      <w:rPr>
        <w:sz w:val="22"/>
      </w:rPr>
    </w:pPr>
    <w:r w:rsidRPr="00F638D5">
      <w:rPr>
        <w:sz w:val="22"/>
      </w:rPr>
      <w:t>Développer un site web dynamique en PHP</w:t>
    </w:r>
  </w:p>
  <w:p w14:paraId="6C7D0CE5" w14:textId="77777777" w:rsidR="002A2662" w:rsidRPr="006C7E58" w:rsidRDefault="002A266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1"/>
  </w:num>
  <w:num w:numId="5">
    <w:abstractNumId w:val="7"/>
  </w:num>
  <w:num w:numId="6">
    <w:abstractNumId w:val="19"/>
  </w:num>
  <w:num w:numId="7">
    <w:abstractNumId w:val="13"/>
  </w:num>
  <w:num w:numId="8">
    <w:abstractNumId w:val="0"/>
  </w:num>
  <w:num w:numId="9">
    <w:abstractNumId w:val="15"/>
  </w:num>
  <w:num w:numId="10">
    <w:abstractNumId w:val="10"/>
  </w:num>
  <w:num w:numId="11">
    <w:abstractNumId w:val="1"/>
  </w:num>
  <w:num w:numId="12">
    <w:abstractNumId w:val="16"/>
  </w:num>
  <w:num w:numId="13">
    <w:abstractNumId w:val="9"/>
  </w:num>
  <w:num w:numId="14">
    <w:abstractNumId w:val="8"/>
  </w:num>
  <w:num w:numId="15">
    <w:abstractNumId w:val="18"/>
  </w:num>
  <w:num w:numId="16">
    <w:abstractNumId w:val="3"/>
  </w:num>
  <w:num w:numId="17">
    <w:abstractNumId w:val="17"/>
  </w:num>
  <w:num w:numId="18">
    <w:abstractNumId w:val="6"/>
  </w:num>
  <w:num w:numId="19">
    <w:abstractNumId w:val="20"/>
  </w:num>
  <w:num w:numId="20">
    <w:abstractNumId w:val="4"/>
  </w:num>
  <w:num w:numId="21">
    <w:abstractNumId w:val="2"/>
  </w:num>
  <w:num w:numId="22">
    <w:abstractNumId w:val="12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214"/>
    <w:rsid w:val="000417F6"/>
    <w:rsid w:val="000429B5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02BE4"/>
    <w:rsid w:val="001042A0"/>
    <w:rsid w:val="00125DCA"/>
    <w:rsid w:val="00136790"/>
    <w:rsid w:val="0014739A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4472C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3DE1"/>
    <w:rsid w:val="002C4936"/>
    <w:rsid w:val="002C5032"/>
    <w:rsid w:val="002D2B64"/>
    <w:rsid w:val="002F2C5A"/>
    <w:rsid w:val="002F78BE"/>
    <w:rsid w:val="00301257"/>
    <w:rsid w:val="0030368D"/>
    <w:rsid w:val="00303CF7"/>
    <w:rsid w:val="003315CE"/>
    <w:rsid w:val="003548A0"/>
    <w:rsid w:val="003709F1"/>
    <w:rsid w:val="00382C06"/>
    <w:rsid w:val="00387206"/>
    <w:rsid w:val="00396742"/>
    <w:rsid w:val="003C6A4C"/>
    <w:rsid w:val="003C6EFC"/>
    <w:rsid w:val="003E4AA9"/>
    <w:rsid w:val="003E620A"/>
    <w:rsid w:val="003E676A"/>
    <w:rsid w:val="00450C5E"/>
    <w:rsid w:val="004852AB"/>
    <w:rsid w:val="00492FCA"/>
    <w:rsid w:val="00494DCF"/>
    <w:rsid w:val="004C2502"/>
    <w:rsid w:val="004D05D1"/>
    <w:rsid w:val="004F0B04"/>
    <w:rsid w:val="004F2C2E"/>
    <w:rsid w:val="005056C3"/>
    <w:rsid w:val="005249D8"/>
    <w:rsid w:val="005278F2"/>
    <w:rsid w:val="00544157"/>
    <w:rsid w:val="00554FC1"/>
    <w:rsid w:val="0057306B"/>
    <w:rsid w:val="005766EB"/>
    <w:rsid w:val="005A20DC"/>
    <w:rsid w:val="005A36E5"/>
    <w:rsid w:val="005C68D3"/>
    <w:rsid w:val="005D1943"/>
    <w:rsid w:val="005E09A3"/>
    <w:rsid w:val="005E0C75"/>
    <w:rsid w:val="005E3B89"/>
    <w:rsid w:val="005F2EFB"/>
    <w:rsid w:val="0063306A"/>
    <w:rsid w:val="006367DA"/>
    <w:rsid w:val="00653E02"/>
    <w:rsid w:val="00665469"/>
    <w:rsid w:val="006900A1"/>
    <w:rsid w:val="006939F9"/>
    <w:rsid w:val="006B27FA"/>
    <w:rsid w:val="006B3B13"/>
    <w:rsid w:val="006B49BF"/>
    <w:rsid w:val="006C573C"/>
    <w:rsid w:val="006C7E58"/>
    <w:rsid w:val="006F0EEC"/>
    <w:rsid w:val="007007CE"/>
    <w:rsid w:val="00713863"/>
    <w:rsid w:val="00725207"/>
    <w:rsid w:val="00727CD8"/>
    <w:rsid w:val="007327B9"/>
    <w:rsid w:val="0073458F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130F1"/>
    <w:rsid w:val="0083499D"/>
    <w:rsid w:val="00845605"/>
    <w:rsid w:val="00850F36"/>
    <w:rsid w:val="00863103"/>
    <w:rsid w:val="008672FD"/>
    <w:rsid w:val="00867E02"/>
    <w:rsid w:val="0087148C"/>
    <w:rsid w:val="008B220B"/>
    <w:rsid w:val="008C4915"/>
    <w:rsid w:val="008D1D2F"/>
    <w:rsid w:val="008D35C2"/>
    <w:rsid w:val="008D6F77"/>
    <w:rsid w:val="008E5DAD"/>
    <w:rsid w:val="008E6D1D"/>
    <w:rsid w:val="008F3986"/>
    <w:rsid w:val="008F754D"/>
    <w:rsid w:val="00900CD8"/>
    <w:rsid w:val="00922F94"/>
    <w:rsid w:val="00924F5F"/>
    <w:rsid w:val="00937048"/>
    <w:rsid w:val="00954E03"/>
    <w:rsid w:val="00964B34"/>
    <w:rsid w:val="0096503B"/>
    <w:rsid w:val="009666D8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B027AA"/>
    <w:rsid w:val="00B04A1E"/>
    <w:rsid w:val="00B15FF6"/>
    <w:rsid w:val="00B1718A"/>
    <w:rsid w:val="00B337E7"/>
    <w:rsid w:val="00B43E3B"/>
    <w:rsid w:val="00B63C08"/>
    <w:rsid w:val="00B71A2E"/>
    <w:rsid w:val="00B73331"/>
    <w:rsid w:val="00B75A86"/>
    <w:rsid w:val="00B7614C"/>
    <w:rsid w:val="00BA4E30"/>
    <w:rsid w:val="00BA7CFA"/>
    <w:rsid w:val="00BB5E5B"/>
    <w:rsid w:val="00BD49A3"/>
    <w:rsid w:val="00BF077F"/>
    <w:rsid w:val="00BF55F7"/>
    <w:rsid w:val="00C01A49"/>
    <w:rsid w:val="00C0688A"/>
    <w:rsid w:val="00C16564"/>
    <w:rsid w:val="00C33056"/>
    <w:rsid w:val="00C33697"/>
    <w:rsid w:val="00C41B0B"/>
    <w:rsid w:val="00C62D79"/>
    <w:rsid w:val="00C87756"/>
    <w:rsid w:val="00CA5C15"/>
    <w:rsid w:val="00CB0B02"/>
    <w:rsid w:val="00CB307B"/>
    <w:rsid w:val="00CB6767"/>
    <w:rsid w:val="00CB68AB"/>
    <w:rsid w:val="00CC4730"/>
    <w:rsid w:val="00CD6D6E"/>
    <w:rsid w:val="00CE2F19"/>
    <w:rsid w:val="00CE7276"/>
    <w:rsid w:val="00CF60AF"/>
    <w:rsid w:val="00D14314"/>
    <w:rsid w:val="00D2004D"/>
    <w:rsid w:val="00D31AF1"/>
    <w:rsid w:val="00D31D26"/>
    <w:rsid w:val="00D748CF"/>
    <w:rsid w:val="00D85BA4"/>
    <w:rsid w:val="00D909BB"/>
    <w:rsid w:val="00D96678"/>
    <w:rsid w:val="00DB4B72"/>
    <w:rsid w:val="00DB635C"/>
    <w:rsid w:val="00DD47B3"/>
    <w:rsid w:val="00DE116D"/>
    <w:rsid w:val="00E01FDD"/>
    <w:rsid w:val="00E246FE"/>
    <w:rsid w:val="00E3020F"/>
    <w:rsid w:val="00E3139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1355"/>
    <w:rsid w:val="00ED20EC"/>
    <w:rsid w:val="00ED34C2"/>
    <w:rsid w:val="00EE0C81"/>
    <w:rsid w:val="00EF0131"/>
    <w:rsid w:val="00EF0B47"/>
    <w:rsid w:val="00F028ED"/>
    <w:rsid w:val="00F0457F"/>
    <w:rsid w:val="00F120A8"/>
    <w:rsid w:val="00F1776E"/>
    <w:rsid w:val="00F25FFD"/>
    <w:rsid w:val="00F36C1E"/>
    <w:rsid w:val="00F41C09"/>
    <w:rsid w:val="00F41ECC"/>
    <w:rsid w:val="00F638D5"/>
    <w:rsid w:val="00F7597C"/>
    <w:rsid w:val="00F866C1"/>
    <w:rsid w:val="00FB202A"/>
    <w:rsid w:val="00FB27DA"/>
    <w:rsid w:val="00FB716F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5278F2"/>
    <w:pPr>
      <w:numPr>
        <w:numId w:val="15"/>
      </w:numPr>
      <w:spacing w:before="120" w:after="8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3036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368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0368D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368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368D"/>
    <w:rPr>
      <w:b/>
      <w:bCs/>
      <w:sz w:val="20"/>
      <w:szCs w:val="20"/>
      <w:lang w:val="fr-FR"/>
    </w:rPr>
  </w:style>
  <w:style w:type="paragraph" w:styleId="Rvision">
    <w:name w:val="Revision"/>
    <w:hidden/>
    <w:uiPriority w:val="99"/>
    <w:semiHidden/>
    <w:rsid w:val="00ED34C2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b86037-17e1-4643-b1b9-0f60b92df6b8">
      <Terms xmlns="http://schemas.microsoft.com/office/infopath/2007/PartnerControls"/>
    </lcf76f155ced4ddcb4097134ff3c332f>
    <TaxCatchAll xmlns="9ea91afc-b703-4861-ad35-c42f79ee761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02D333EF646468CB1CE1EE504242A" ma:contentTypeVersion="13" ma:contentTypeDescription="Crée un document." ma:contentTypeScope="" ma:versionID="9abf91f98f1adf5c548d3897413ab593">
  <xsd:schema xmlns:xsd="http://www.w3.org/2001/XMLSchema" xmlns:xs="http://www.w3.org/2001/XMLSchema" xmlns:p="http://schemas.microsoft.com/office/2006/metadata/properties" xmlns:ns2="7cb86037-17e1-4643-b1b9-0f60b92df6b8" xmlns:ns3="9ea91afc-b703-4861-ad35-c42f79ee7615" targetNamespace="http://schemas.microsoft.com/office/2006/metadata/properties" ma:root="true" ma:fieldsID="97fc0e745d56aafcbbcb49ea9afdb3cb" ns2:_="" ns3:_="">
    <xsd:import namespace="7cb86037-17e1-4643-b1b9-0f60b92df6b8"/>
    <xsd:import namespace="9ea91afc-b703-4861-ad35-c42f79ee7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86037-17e1-4643-b1b9-0f60b92df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91afc-b703-4861-ad35-c42f79ee761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ea3f05-6dad-4e5e-8e87-7fe273b68614}" ma:internalName="TaxCatchAll" ma:showField="CatchAllData" ma:web="9ea91afc-b703-4861-ad35-c42f79ee76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CFAA87-A9D1-4496-8CF6-7C46805917DC}"/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3FA777-88F4-44B7-98FF-C4F8C3A6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92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10</cp:revision>
  <cp:lastPrinted>2016-09-29T07:49:00Z</cp:lastPrinted>
  <dcterms:created xsi:type="dcterms:W3CDTF">2017-08-24T13:31:00Z</dcterms:created>
  <dcterms:modified xsi:type="dcterms:W3CDTF">2018-04-17T07:47:00Z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0x01010086602D333EF646468CB1CE1EE504242A</vt:lpwstr>
  </property>
  <property fmtid="{D5CDD505-2E9C-101B-9397-08002B2CF9AE}" pid="4" name="_dlc_DocIdItemGuid">
    <vt:lpwstr>0553dfcb-b05d-46d4-8777-288faf3c479b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